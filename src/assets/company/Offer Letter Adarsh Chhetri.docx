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80" w:rsidRDefault="007A5980">
      <w:pPr>
        <w:rPr>
          <w:sz w:val="24"/>
        </w:rPr>
      </w:pPr>
    </w:p>
    <w:p w:rsidR="00FB7D3A" w:rsidRPr="00D06D0A" w:rsidRDefault="0077581C">
      <w:pPr>
        <w:rPr>
          <w:sz w:val="24"/>
        </w:rPr>
      </w:pPr>
      <w:r w:rsidRPr="00D06D0A">
        <w:rPr>
          <w:sz w:val="24"/>
        </w:rPr>
        <w:t xml:space="preserve">Dt: </w:t>
      </w:r>
      <w:r w:rsidR="007B0A9D">
        <w:rPr>
          <w:sz w:val="24"/>
        </w:rPr>
        <w:t>10</w:t>
      </w:r>
      <w:r w:rsidR="007A5980">
        <w:rPr>
          <w:sz w:val="24"/>
        </w:rPr>
        <w:t xml:space="preserve">th </w:t>
      </w:r>
      <w:r w:rsidR="007B0A9D">
        <w:rPr>
          <w:sz w:val="24"/>
        </w:rPr>
        <w:t>September 2022</w:t>
      </w:r>
    </w:p>
    <w:p w:rsidR="0077581C" w:rsidRPr="00D06D0A" w:rsidRDefault="0077581C">
      <w:pPr>
        <w:rPr>
          <w:sz w:val="24"/>
        </w:rPr>
      </w:pPr>
      <w:r w:rsidRPr="00D06D0A">
        <w:rPr>
          <w:sz w:val="24"/>
        </w:rPr>
        <w:t>To</w:t>
      </w:r>
    </w:p>
    <w:p w:rsidR="0077581C" w:rsidRPr="007A5980" w:rsidRDefault="007B0A9D" w:rsidP="007A5980">
      <w:pPr>
        <w:spacing w:after="120"/>
        <w:rPr>
          <w:sz w:val="24"/>
          <w:szCs w:val="24"/>
        </w:rPr>
      </w:pPr>
      <w:r>
        <w:rPr>
          <w:sz w:val="24"/>
          <w:szCs w:val="24"/>
        </w:rPr>
        <w:t>Mr Adarsh Chhetri</w:t>
      </w:r>
    </w:p>
    <w:p w:rsidR="007B0A9D" w:rsidRDefault="007B0A9D" w:rsidP="007A5980">
      <w:pPr>
        <w:tabs>
          <w:tab w:val="center" w:pos="4968"/>
        </w:tabs>
        <w:spacing w:after="120" w:line="300" w:lineRule="atLeast"/>
        <w:ind w:right="288"/>
        <w:rPr>
          <w:spacing w:val="-2"/>
          <w:sz w:val="24"/>
          <w:szCs w:val="24"/>
        </w:rPr>
      </w:pPr>
      <w:r>
        <w:rPr>
          <w:spacing w:val="-2"/>
          <w:sz w:val="24"/>
          <w:szCs w:val="24"/>
        </w:rPr>
        <w:t>Mantri Pukhri (Wes)</w:t>
      </w:r>
    </w:p>
    <w:p w:rsidR="007A5980" w:rsidRDefault="007B0A9D" w:rsidP="007A5980">
      <w:pPr>
        <w:tabs>
          <w:tab w:val="center" w:pos="4968"/>
        </w:tabs>
        <w:spacing w:after="120" w:line="300" w:lineRule="atLeast"/>
        <w:ind w:right="288"/>
        <w:rPr>
          <w:spacing w:val="-2"/>
          <w:sz w:val="24"/>
          <w:szCs w:val="24"/>
        </w:rPr>
      </w:pPr>
      <w:r>
        <w:rPr>
          <w:spacing w:val="-2"/>
          <w:sz w:val="24"/>
          <w:szCs w:val="24"/>
        </w:rPr>
        <w:t>Tehsil - Porompat</w:t>
      </w:r>
    </w:p>
    <w:p w:rsidR="007B0A9D" w:rsidRDefault="007B0A9D" w:rsidP="007A5980">
      <w:pPr>
        <w:tabs>
          <w:tab w:val="center" w:pos="4968"/>
        </w:tabs>
        <w:spacing w:after="120" w:line="300" w:lineRule="atLeast"/>
        <w:ind w:right="288"/>
        <w:rPr>
          <w:spacing w:val="-2"/>
          <w:sz w:val="24"/>
          <w:szCs w:val="24"/>
        </w:rPr>
      </w:pPr>
      <w:r>
        <w:rPr>
          <w:spacing w:val="-2"/>
          <w:sz w:val="24"/>
          <w:szCs w:val="24"/>
        </w:rPr>
        <w:t>Dist - Imphal (East) - 795002</w:t>
      </w:r>
    </w:p>
    <w:p w:rsidR="007B0A9D" w:rsidRPr="007A5980" w:rsidRDefault="007B0A9D" w:rsidP="007A5980">
      <w:pPr>
        <w:tabs>
          <w:tab w:val="center" w:pos="4968"/>
        </w:tabs>
        <w:spacing w:after="120" w:line="300" w:lineRule="atLeast"/>
        <w:ind w:right="288"/>
        <w:rPr>
          <w:spacing w:val="-2"/>
          <w:sz w:val="24"/>
          <w:szCs w:val="24"/>
        </w:rPr>
      </w:pPr>
      <w:r>
        <w:rPr>
          <w:spacing w:val="-2"/>
          <w:sz w:val="24"/>
          <w:szCs w:val="24"/>
        </w:rPr>
        <w:t>Manipur</w:t>
      </w:r>
    </w:p>
    <w:p w:rsidR="007A5980" w:rsidRDefault="007A5980" w:rsidP="007A5980">
      <w:pPr>
        <w:spacing w:after="0"/>
        <w:rPr>
          <w:sz w:val="24"/>
          <w:szCs w:val="24"/>
        </w:rPr>
      </w:pPr>
    </w:p>
    <w:p w:rsidR="0077581C" w:rsidRPr="007A5980" w:rsidRDefault="0077581C" w:rsidP="007A5980">
      <w:pPr>
        <w:spacing w:after="0"/>
        <w:rPr>
          <w:sz w:val="24"/>
          <w:szCs w:val="24"/>
        </w:rPr>
      </w:pPr>
      <w:r w:rsidRPr="007A5980">
        <w:rPr>
          <w:sz w:val="24"/>
          <w:szCs w:val="24"/>
        </w:rPr>
        <w:t xml:space="preserve">Dear </w:t>
      </w:r>
      <w:r w:rsidR="007A5980" w:rsidRPr="007A5980">
        <w:rPr>
          <w:sz w:val="24"/>
          <w:szCs w:val="24"/>
        </w:rPr>
        <w:t>A</w:t>
      </w:r>
      <w:r w:rsidR="007B0A9D">
        <w:rPr>
          <w:sz w:val="24"/>
          <w:szCs w:val="24"/>
        </w:rPr>
        <w:t>darsh</w:t>
      </w:r>
      <w:r w:rsidRPr="007A5980">
        <w:rPr>
          <w:sz w:val="24"/>
          <w:szCs w:val="24"/>
        </w:rPr>
        <w:t>,</w:t>
      </w:r>
    </w:p>
    <w:p w:rsidR="0077581C" w:rsidRPr="00D06D0A" w:rsidRDefault="0077581C" w:rsidP="0077581C">
      <w:pPr>
        <w:jc w:val="center"/>
        <w:rPr>
          <w:b/>
          <w:sz w:val="24"/>
          <w:u w:val="single"/>
        </w:rPr>
      </w:pPr>
      <w:r w:rsidRPr="00D06D0A">
        <w:rPr>
          <w:sz w:val="24"/>
        </w:rPr>
        <w:t xml:space="preserve">Sub: </w:t>
      </w:r>
      <w:r w:rsidRPr="00D06D0A">
        <w:rPr>
          <w:b/>
          <w:sz w:val="24"/>
          <w:u w:val="single"/>
        </w:rPr>
        <w:t>Employment Offer</w:t>
      </w:r>
    </w:p>
    <w:p w:rsidR="0077581C" w:rsidRPr="00D06D0A" w:rsidRDefault="00F804F8" w:rsidP="00F804F8">
      <w:pPr>
        <w:jc w:val="both"/>
        <w:rPr>
          <w:sz w:val="24"/>
        </w:rPr>
      </w:pPr>
      <w:r w:rsidRPr="00D06D0A">
        <w:rPr>
          <w:sz w:val="24"/>
        </w:rPr>
        <w:t xml:space="preserve">It gives us immense pleasure to invite you to join our </w:t>
      </w:r>
      <w:r w:rsidR="007B0A9D" w:rsidRPr="007B0A9D">
        <w:rPr>
          <w:b/>
          <w:sz w:val="24"/>
        </w:rPr>
        <w:t>'GROW RAPID</w:t>
      </w:r>
      <w:r w:rsidRPr="00D06D0A">
        <w:rPr>
          <w:b/>
          <w:sz w:val="24"/>
        </w:rPr>
        <w:t xml:space="preserve">’ </w:t>
      </w:r>
      <w:r w:rsidRPr="00D06D0A">
        <w:rPr>
          <w:sz w:val="24"/>
        </w:rPr>
        <w:t>team. You will be designated as</w:t>
      </w:r>
      <w:r w:rsidR="007B0A9D">
        <w:rPr>
          <w:sz w:val="24"/>
        </w:rPr>
        <w:t xml:space="preserve"> Graphic Designer</w:t>
      </w:r>
      <w:r w:rsidRPr="00D06D0A">
        <w:rPr>
          <w:b/>
          <w:sz w:val="24"/>
        </w:rPr>
        <w:t xml:space="preserve">. </w:t>
      </w:r>
      <w:r w:rsidRPr="00D06D0A">
        <w:rPr>
          <w:sz w:val="24"/>
        </w:rPr>
        <w:t>Your salary details are as given below:</w:t>
      </w:r>
    </w:p>
    <w:p w:rsidR="00F804F8" w:rsidRPr="00D06D0A" w:rsidRDefault="00F804F8" w:rsidP="00F804F8">
      <w:pPr>
        <w:jc w:val="both"/>
        <w:rPr>
          <w:sz w:val="24"/>
        </w:rPr>
      </w:pPr>
      <w:r w:rsidRPr="00D06D0A">
        <w:rPr>
          <w:sz w:val="24"/>
        </w:rPr>
        <w:t xml:space="preserve">Monthly Salary (Cost to Company) – Rs </w:t>
      </w:r>
      <w:r w:rsidR="007B0A9D">
        <w:rPr>
          <w:sz w:val="24"/>
        </w:rPr>
        <w:t>1</w:t>
      </w:r>
      <w:r w:rsidRPr="00D06D0A">
        <w:rPr>
          <w:sz w:val="24"/>
        </w:rPr>
        <w:t xml:space="preserve">0,000/- (Rupees </w:t>
      </w:r>
      <w:r w:rsidR="007A5980">
        <w:rPr>
          <w:sz w:val="24"/>
        </w:rPr>
        <w:t xml:space="preserve">Ten Thousand </w:t>
      </w:r>
      <w:r w:rsidRPr="00D06D0A">
        <w:rPr>
          <w:sz w:val="24"/>
        </w:rPr>
        <w:t>only)</w:t>
      </w:r>
    </w:p>
    <w:p w:rsidR="005F6157" w:rsidRPr="00D06D0A" w:rsidRDefault="005F6157" w:rsidP="005F6157">
      <w:pPr>
        <w:jc w:val="both"/>
        <w:rPr>
          <w:sz w:val="24"/>
        </w:rPr>
      </w:pPr>
      <w:r w:rsidRPr="00D06D0A">
        <w:rPr>
          <w:sz w:val="24"/>
        </w:rPr>
        <w:t>Your Salary would be subject to Income Tax Deducted at source as per Government rules and regulations. Currently PF &amp; ESI is not applicable and as when it is applicable salary structure would be revised within the monthly salary limits as mentioned above.</w:t>
      </w:r>
    </w:p>
    <w:p w:rsidR="007528F8" w:rsidRDefault="007528F8" w:rsidP="00F804F8">
      <w:pPr>
        <w:jc w:val="both"/>
        <w:rPr>
          <w:sz w:val="24"/>
        </w:rPr>
      </w:pPr>
      <w:r w:rsidRPr="00D06D0A">
        <w:rPr>
          <w:sz w:val="24"/>
        </w:rPr>
        <w:t xml:space="preserve">You will be working on full time basis for the organization and would devote your complete time and attention to the organization and not take up any other projects or employment either part time or full time anywhere else during your association with the company. Your employment would be governed by the various policies and guidelines of the organization as decided from time to time. Your services </w:t>
      </w:r>
      <w:r w:rsidR="00D06D0A">
        <w:rPr>
          <w:sz w:val="24"/>
        </w:rPr>
        <w:t>are</w:t>
      </w:r>
      <w:r w:rsidRPr="00D06D0A">
        <w:rPr>
          <w:sz w:val="24"/>
        </w:rPr>
        <w:t xml:space="preserve"> </w:t>
      </w:r>
      <w:r w:rsidR="005F6157" w:rsidRPr="00D06D0A">
        <w:rPr>
          <w:sz w:val="24"/>
        </w:rPr>
        <w:t>liable to be terminated in case of non compliance with any of the rules and regulations of the organi</w:t>
      </w:r>
      <w:r w:rsidR="00AD6210">
        <w:rPr>
          <w:sz w:val="24"/>
        </w:rPr>
        <w:t>z</w:t>
      </w:r>
      <w:r w:rsidR="005F6157" w:rsidRPr="00D06D0A">
        <w:rPr>
          <w:sz w:val="24"/>
        </w:rPr>
        <w:t>ation and in case any of the terms of employment are not adhered to.</w:t>
      </w:r>
    </w:p>
    <w:p w:rsidR="007A5980" w:rsidRDefault="007A5980" w:rsidP="00F804F8">
      <w:pPr>
        <w:jc w:val="both"/>
        <w:rPr>
          <w:sz w:val="24"/>
        </w:rPr>
      </w:pPr>
    </w:p>
    <w:p w:rsidR="007A5980" w:rsidRDefault="007A5980" w:rsidP="00F804F8">
      <w:pPr>
        <w:jc w:val="both"/>
        <w:rPr>
          <w:sz w:val="24"/>
        </w:rPr>
      </w:pPr>
    </w:p>
    <w:p w:rsidR="007A5980" w:rsidRDefault="007A5980" w:rsidP="00F804F8">
      <w:pPr>
        <w:jc w:val="both"/>
        <w:rPr>
          <w:sz w:val="24"/>
        </w:rPr>
      </w:pPr>
    </w:p>
    <w:p w:rsidR="007A5980" w:rsidRDefault="007A5980" w:rsidP="00F804F8">
      <w:pPr>
        <w:jc w:val="both"/>
        <w:rPr>
          <w:sz w:val="24"/>
        </w:rPr>
      </w:pPr>
    </w:p>
    <w:p w:rsidR="007B0A9D" w:rsidRDefault="007B0A9D" w:rsidP="00F804F8">
      <w:pPr>
        <w:jc w:val="both"/>
        <w:rPr>
          <w:sz w:val="24"/>
        </w:rPr>
      </w:pPr>
      <w:r>
        <w:rPr>
          <w:sz w:val="24"/>
        </w:rPr>
        <w:lastRenderedPageBreak/>
        <w:t>You will be on probation for a period of one month and if your work is not satisfactory as per the organisation standards your services will be terminated without any notice with immediate effect.</w:t>
      </w:r>
    </w:p>
    <w:p w:rsidR="00040AC2" w:rsidRPr="00D06D0A" w:rsidRDefault="00040AC2" w:rsidP="00F804F8">
      <w:pPr>
        <w:jc w:val="both"/>
        <w:rPr>
          <w:sz w:val="24"/>
        </w:rPr>
      </w:pPr>
      <w:r>
        <w:rPr>
          <w:sz w:val="24"/>
        </w:rPr>
        <w:t>Notice period for termination of employment would be 30 days from either side</w:t>
      </w:r>
      <w:r w:rsidR="007B0A9D">
        <w:rPr>
          <w:sz w:val="24"/>
        </w:rPr>
        <w:t xml:space="preserve"> after completion of Probation period</w:t>
      </w:r>
      <w:r>
        <w:rPr>
          <w:sz w:val="24"/>
        </w:rPr>
        <w:t>.</w:t>
      </w:r>
    </w:p>
    <w:p w:rsidR="007528F8" w:rsidRPr="00D06D0A" w:rsidRDefault="007528F8" w:rsidP="00F804F8">
      <w:pPr>
        <w:jc w:val="both"/>
        <w:rPr>
          <w:sz w:val="24"/>
        </w:rPr>
      </w:pPr>
      <w:r w:rsidRPr="00D06D0A">
        <w:rPr>
          <w:sz w:val="24"/>
        </w:rPr>
        <w:t>We welcome you to our organization and are confident that you will contribute to goals of the organization and add value through your performance.</w:t>
      </w:r>
    </w:p>
    <w:p w:rsidR="007528F8" w:rsidRPr="00D06D0A" w:rsidRDefault="005F6157" w:rsidP="00F804F8">
      <w:pPr>
        <w:jc w:val="both"/>
        <w:rPr>
          <w:sz w:val="24"/>
        </w:rPr>
      </w:pPr>
      <w:r w:rsidRPr="00D06D0A">
        <w:rPr>
          <w:sz w:val="24"/>
        </w:rPr>
        <w:t xml:space="preserve">Your date of Joining will be </w:t>
      </w:r>
      <w:r w:rsidR="007B0A9D">
        <w:rPr>
          <w:sz w:val="24"/>
        </w:rPr>
        <w:t>10th September</w:t>
      </w:r>
      <w:r w:rsidRPr="00D06D0A">
        <w:rPr>
          <w:sz w:val="24"/>
        </w:rPr>
        <w:t xml:space="preserve"> 202</w:t>
      </w:r>
      <w:r w:rsidR="007B0A9D">
        <w:rPr>
          <w:sz w:val="24"/>
        </w:rPr>
        <w:t>2</w:t>
      </w:r>
      <w:r w:rsidRPr="00D06D0A">
        <w:rPr>
          <w:sz w:val="24"/>
        </w:rPr>
        <w:t>. Kindly sign this letter as token of your acceptance.</w:t>
      </w:r>
    </w:p>
    <w:p w:rsidR="005F6157" w:rsidRPr="00D06D0A" w:rsidRDefault="005F6157" w:rsidP="00F804F8">
      <w:pPr>
        <w:jc w:val="both"/>
        <w:rPr>
          <w:sz w:val="24"/>
        </w:rPr>
      </w:pPr>
    </w:p>
    <w:p w:rsidR="005F6157" w:rsidRPr="00D06D0A" w:rsidRDefault="005F6157" w:rsidP="00F804F8">
      <w:pPr>
        <w:jc w:val="both"/>
        <w:rPr>
          <w:sz w:val="24"/>
        </w:rPr>
      </w:pPr>
      <w:r w:rsidRPr="00D06D0A">
        <w:rPr>
          <w:sz w:val="24"/>
        </w:rPr>
        <w:t xml:space="preserve">For </w:t>
      </w:r>
      <w:r w:rsidR="007B0A9D">
        <w:rPr>
          <w:sz w:val="24"/>
        </w:rPr>
        <w:t>GROW RAPID</w:t>
      </w:r>
    </w:p>
    <w:p w:rsidR="00050DCD" w:rsidRDefault="00050DCD" w:rsidP="00F804F8">
      <w:pPr>
        <w:jc w:val="both"/>
        <w:rPr>
          <w:sz w:val="24"/>
        </w:rPr>
      </w:pPr>
    </w:p>
    <w:p w:rsidR="005F6157" w:rsidRPr="00D06D0A" w:rsidRDefault="007B0A9D" w:rsidP="00F804F8">
      <w:pPr>
        <w:jc w:val="both"/>
        <w:rPr>
          <w:sz w:val="24"/>
        </w:rPr>
      </w:pPr>
      <w:r>
        <w:rPr>
          <w:sz w:val="24"/>
        </w:rPr>
        <w:t>Nataraj Sasid</w:t>
      </w:r>
    </w:p>
    <w:p w:rsidR="005F6157" w:rsidRPr="00D06D0A" w:rsidRDefault="005F6157" w:rsidP="00F804F8">
      <w:pPr>
        <w:jc w:val="both"/>
        <w:rPr>
          <w:sz w:val="24"/>
        </w:rPr>
      </w:pPr>
    </w:p>
    <w:p w:rsidR="005F6157" w:rsidRPr="00D06D0A" w:rsidRDefault="005F6157" w:rsidP="00F804F8">
      <w:pPr>
        <w:jc w:val="both"/>
        <w:rPr>
          <w:sz w:val="24"/>
        </w:rPr>
      </w:pPr>
      <w:r w:rsidRPr="00D06D0A">
        <w:rPr>
          <w:sz w:val="24"/>
        </w:rPr>
        <w:t>Accepted:</w:t>
      </w:r>
    </w:p>
    <w:p w:rsidR="005F6157" w:rsidRPr="00D06D0A" w:rsidRDefault="005F6157" w:rsidP="00F804F8">
      <w:pPr>
        <w:jc w:val="both"/>
        <w:rPr>
          <w:sz w:val="24"/>
        </w:rPr>
      </w:pPr>
      <w:r w:rsidRPr="00D06D0A">
        <w:rPr>
          <w:sz w:val="24"/>
        </w:rPr>
        <w:t>I hereby accept and agree to the above terms and conditions mentioned in the offer letter</w:t>
      </w:r>
    </w:p>
    <w:p w:rsidR="005F6157" w:rsidRPr="00D06D0A" w:rsidRDefault="005F6157" w:rsidP="00F804F8">
      <w:pPr>
        <w:jc w:val="both"/>
        <w:rPr>
          <w:sz w:val="24"/>
        </w:rPr>
      </w:pPr>
    </w:p>
    <w:p w:rsidR="005F6157" w:rsidRPr="00D06D0A" w:rsidRDefault="005F6157" w:rsidP="00F804F8">
      <w:pPr>
        <w:jc w:val="both"/>
        <w:rPr>
          <w:noProof/>
          <w:sz w:val="24"/>
        </w:rPr>
      </w:pPr>
      <w:r w:rsidRPr="00D06D0A">
        <w:rPr>
          <w:sz w:val="24"/>
        </w:rPr>
        <w:t>Signature:</w:t>
      </w:r>
      <w:r w:rsidR="005778C4">
        <w:rPr>
          <w:sz w:val="24"/>
        </w:rPr>
        <w:t xml:space="preserve">  </w:t>
      </w:r>
      <w:r w:rsidR="005778C4">
        <w:rPr>
          <w:noProof/>
          <w:sz w:val="24"/>
        </w:rPr>
        <w:t xml:space="preserve">       </w:t>
      </w:r>
      <w:r w:rsidR="005778C4">
        <w:rPr>
          <w:noProof/>
          <w:sz w:val="24"/>
        </w:rPr>
        <w:drawing>
          <wp:inline distT="0" distB="0" distL="0" distR="0" wp14:anchorId="292C668D" wp14:editId="2766FF79">
            <wp:extent cx="676275" cy="56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426" cy="586844"/>
                    </a:xfrm>
                    <a:prstGeom prst="rect">
                      <a:avLst/>
                    </a:prstGeom>
                  </pic:spPr>
                </pic:pic>
              </a:graphicData>
            </a:graphic>
          </wp:inline>
        </w:drawing>
      </w:r>
    </w:p>
    <w:p w:rsidR="005F6157" w:rsidRPr="00D06D0A" w:rsidRDefault="005F6157" w:rsidP="00F804F8">
      <w:pPr>
        <w:jc w:val="both"/>
        <w:rPr>
          <w:sz w:val="24"/>
        </w:rPr>
      </w:pPr>
      <w:r w:rsidRPr="00D06D0A">
        <w:rPr>
          <w:sz w:val="24"/>
        </w:rPr>
        <w:t>Date:</w:t>
      </w:r>
      <w:r w:rsidR="005778C4">
        <w:rPr>
          <w:sz w:val="24"/>
        </w:rPr>
        <w:t xml:space="preserve"> 10</w:t>
      </w:r>
      <w:r w:rsidR="005778C4" w:rsidRPr="005778C4">
        <w:rPr>
          <w:sz w:val="24"/>
          <w:vertAlign w:val="superscript"/>
        </w:rPr>
        <w:t>th</w:t>
      </w:r>
      <w:r w:rsidR="005778C4">
        <w:rPr>
          <w:sz w:val="24"/>
        </w:rPr>
        <w:t xml:space="preserve"> September 2022</w:t>
      </w:r>
      <w:bookmarkStart w:id="0" w:name="_GoBack"/>
      <w:bookmarkEnd w:id="0"/>
    </w:p>
    <w:sectPr w:rsidR="005F6157" w:rsidRPr="00D06D0A" w:rsidSect="00637CF5">
      <w:headerReference w:type="default" r:id="rId7"/>
      <w:pgSz w:w="12240" w:h="15840"/>
      <w:pgMar w:top="1440" w:right="1440" w:bottom="189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B56" w:rsidRDefault="00980B56" w:rsidP="00257EA0">
      <w:pPr>
        <w:spacing w:after="0" w:line="240" w:lineRule="auto"/>
      </w:pPr>
      <w:r>
        <w:separator/>
      </w:r>
    </w:p>
  </w:endnote>
  <w:endnote w:type="continuationSeparator" w:id="0">
    <w:p w:rsidR="00980B56" w:rsidRDefault="00980B56" w:rsidP="0025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B56" w:rsidRDefault="00980B56" w:rsidP="00257EA0">
      <w:pPr>
        <w:spacing w:after="0" w:line="240" w:lineRule="auto"/>
      </w:pPr>
      <w:r>
        <w:separator/>
      </w:r>
    </w:p>
  </w:footnote>
  <w:footnote w:type="continuationSeparator" w:id="0">
    <w:p w:rsidR="00980B56" w:rsidRDefault="00980B56" w:rsidP="0025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A9D" w:rsidRPr="00125B33" w:rsidRDefault="007B0A9D" w:rsidP="007B0A9D">
    <w:pPr>
      <w:pStyle w:val="Header"/>
      <w:jc w:val="right"/>
      <w:rPr>
        <w:rFonts w:ascii="Berlin Sans FB" w:hAnsi="Berlin Sans FB"/>
        <w:color w:val="0070C0"/>
        <w:sz w:val="72"/>
        <w:szCs w:val="72"/>
      </w:rPr>
    </w:pPr>
    <w:r w:rsidRPr="00125B33">
      <w:rPr>
        <w:rFonts w:ascii="Berlin Sans FB" w:hAnsi="Berlin Sans FB"/>
        <w:noProof/>
        <w:color w:val="0070C0"/>
        <w:sz w:val="72"/>
        <w:szCs w:val="72"/>
      </w:rPr>
      <w:t>GROW RAPID</w:t>
    </w:r>
  </w:p>
  <w:p w:rsidR="00257EA0" w:rsidRDefault="00257EA0" w:rsidP="00637CF5">
    <w:pPr>
      <w:pStyle w:val="Header"/>
      <w:ind w:left="-2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EA0"/>
    <w:rsid w:val="000223C7"/>
    <w:rsid w:val="00040AC2"/>
    <w:rsid w:val="00050DCD"/>
    <w:rsid w:val="00192089"/>
    <w:rsid w:val="00237C63"/>
    <w:rsid w:val="00257EA0"/>
    <w:rsid w:val="00444C82"/>
    <w:rsid w:val="005778C4"/>
    <w:rsid w:val="005F6157"/>
    <w:rsid w:val="00637CF5"/>
    <w:rsid w:val="007528F8"/>
    <w:rsid w:val="0077581C"/>
    <w:rsid w:val="007A5980"/>
    <w:rsid w:val="007A6C7C"/>
    <w:rsid w:val="007B0A9D"/>
    <w:rsid w:val="00980B56"/>
    <w:rsid w:val="00A045B2"/>
    <w:rsid w:val="00AD6210"/>
    <w:rsid w:val="00B55161"/>
    <w:rsid w:val="00C425B3"/>
    <w:rsid w:val="00D06D0A"/>
    <w:rsid w:val="00E87506"/>
    <w:rsid w:val="00F804F8"/>
    <w:rsid w:val="00FB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02050"/>
  <w15:docId w15:val="{2D82C075-90D8-4146-8FA7-8FEB009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D3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7EA0"/>
    <w:pPr>
      <w:tabs>
        <w:tab w:val="center" w:pos="4680"/>
        <w:tab w:val="right" w:pos="9360"/>
      </w:tabs>
    </w:pPr>
  </w:style>
  <w:style w:type="character" w:customStyle="1" w:styleId="HeaderChar">
    <w:name w:val="Header Char"/>
    <w:basedOn w:val="DefaultParagraphFont"/>
    <w:link w:val="Header"/>
    <w:uiPriority w:val="99"/>
    <w:semiHidden/>
    <w:rsid w:val="00257EA0"/>
    <w:rPr>
      <w:sz w:val="22"/>
      <w:szCs w:val="22"/>
    </w:rPr>
  </w:style>
  <w:style w:type="paragraph" w:styleId="Footer">
    <w:name w:val="footer"/>
    <w:basedOn w:val="Normal"/>
    <w:link w:val="FooterChar"/>
    <w:uiPriority w:val="99"/>
    <w:semiHidden/>
    <w:unhideWhenUsed/>
    <w:rsid w:val="00257EA0"/>
    <w:pPr>
      <w:tabs>
        <w:tab w:val="center" w:pos="4680"/>
        <w:tab w:val="right" w:pos="9360"/>
      </w:tabs>
    </w:pPr>
  </w:style>
  <w:style w:type="character" w:customStyle="1" w:styleId="FooterChar">
    <w:name w:val="Footer Char"/>
    <w:basedOn w:val="DefaultParagraphFont"/>
    <w:link w:val="Footer"/>
    <w:uiPriority w:val="99"/>
    <w:semiHidden/>
    <w:rsid w:val="00257EA0"/>
    <w:rPr>
      <w:sz w:val="22"/>
      <w:szCs w:val="22"/>
    </w:rPr>
  </w:style>
  <w:style w:type="paragraph" w:styleId="BalloonText">
    <w:name w:val="Balloon Text"/>
    <w:basedOn w:val="Normal"/>
    <w:link w:val="BalloonTextChar"/>
    <w:uiPriority w:val="99"/>
    <w:semiHidden/>
    <w:unhideWhenUsed/>
    <w:rsid w:val="0063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20DIGITAL%20TECH\DE%20BOOKS\Offer%20Letter%20Nataraj.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Offer Letter Nataraj.dot</Template>
  <TotalTime>10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Windows User</cp:lastModifiedBy>
  <cp:revision>5</cp:revision>
  <dcterms:created xsi:type="dcterms:W3CDTF">2022-09-10T07:42:00Z</dcterms:created>
  <dcterms:modified xsi:type="dcterms:W3CDTF">2022-09-10T08:22:00Z</dcterms:modified>
</cp:coreProperties>
</file>